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273CC" w14:textId="524481FC" w:rsidR="00076E97" w:rsidRPr="00B34059" w:rsidRDefault="00786831" w:rsidP="00076E97">
      <w:pPr>
        <w:pStyle w:val="TOCHeading"/>
        <w:rPr>
          <w:rFonts w:ascii="Times New Roman" w:hAnsi="Times New Roman" w:cs="Times New Roman"/>
          <w:sz w:val="56"/>
          <w:szCs w:val="48"/>
        </w:rPr>
      </w:pPr>
      <w:r w:rsidRPr="00B34059">
        <w:rPr>
          <w:rFonts w:ascii="Times New Roman" w:hAnsi="Times New Roman" w:cs="Times New Roman"/>
        </w:rPr>
        <w:t>TABLE</w:t>
      </w:r>
      <w:r w:rsidR="00721309" w:rsidRPr="00B34059">
        <w:rPr>
          <w:rFonts w:ascii="Times New Roman" w:hAnsi="Times New Roman" w:cs="Times New Roman"/>
        </w:rPr>
        <w:t xml:space="preserve"> DESIGN</w:t>
      </w:r>
    </w:p>
    <w:p w14:paraId="3E9C80E8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3435D968" w14:textId="77777777" w:rsidR="0018618C" w:rsidRPr="00B34059" w:rsidRDefault="0018618C" w:rsidP="0018618C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tbl_district</w:t>
      </w:r>
    </w:p>
    <w:p w14:paraId="10E230D8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District details</w:t>
      </w:r>
    </w:p>
    <w:p w14:paraId="50787B93" w14:textId="72CBF52C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39299D94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Foreign key: none</w:t>
      </w:r>
    </w:p>
    <w:p w14:paraId="0C8F152E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0"/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710"/>
        <w:gridCol w:w="1800"/>
        <w:gridCol w:w="2430"/>
      </w:tblGrid>
      <w:tr w:rsidR="0018618C" w:rsidRPr="00B34059" w14:paraId="1F34D941" w14:textId="77777777" w:rsidTr="000161B9">
        <w:trPr>
          <w:trHeight w:val="46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341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740E8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1C300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28BC0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830C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0D6C3053" w14:textId="77777777" w:rsidTr="000161B9">
        <w:trPr>
          <w:trHeight w:val="5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4FAE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0A17A" w14:textId="4CE36D7E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F81E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AC01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Primary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B77B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district</w:t>
            </w:r>
          </w:p>
        </w:tc>
      </w:tr>
      <w:tr w:rsidR="0018618C" w:rsidRPr="00B34059" w14:paraId="7178E248" w14:textId="77777777" w:rsidTr="000161B9">
        <w:trPr>
          <w:trHeight w:val="46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A44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87C7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district_name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270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72C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3600E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Name of district</w:t>
            </w:r>
          </w:p>
        </w:tc>
      </w:tr>
      <w:tr w:rsidR="00533A18" w:rsidRPr="00B34059" w14:paraId="3095F84E" w14:textId="77777777" w:rsidTr="000161B9">
        <w:trPr>
          <w:trHeight w:val="46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DA3F" w14:textId="04638E19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7801" w14:textId="4CFFE629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A564" w14:textId="5CB25897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BDCD" w14:textId="30204DDD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3E77" w14:textId="52E1848B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Active or</w:t>
            </w:r>
            <w:r w:rsidR="004D7B92" w:rsidRPr="00B34059">
              <w:rPr>
                <w:rFonts w:ascii="Times New Roman" w:eastAsia="Times New Roman" w:hAnsi="Times New Roman" w:cs="Times New Roman"/>
              </w:rPr>
              <w:t xml:space="preserve"> In</w:t>
            </w:r>
            <w:r w:rsidRPr="00B34059">
              <w:rPr>
                <w:rFonts w:ascii="Times New Roman" w:eastAsia="Times New Roman" w:hAnsi="Times New Roman" w:cs="Times New Roman"/>
              </w:rPr>
              <w:t>active</w:t>
            </w:r>
          </w:p>
        </w:tc>
      </w:tr>
    </w:tbl>
    <w:p w14:paraId="6FA0ED9D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C89BAC" w14:textId="77777777" w:rsidR="0018618C" w:rsidRPr="00B34059" w:rsidRDefault="0018618C" w:rsidP="0018618C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tbl_place</w:t>
      </w:r>
    </w:p>
    <w:p w14:paraId="2A08BDDF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Place details</w:t>
      </w:r>
    </w:p>
    <w:p w14:paraId="2C68EA2E" w14:textId="2082D90D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4FECBC34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Foreign Key: district_id references table tbl_district</w:t>
      </w:r>
    </w:p>
    <w:p w14:paraId="47FCFA65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1"/>
        <w:tblW w:w="810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710"/>
        <w:gridCol w:w="1800"/>
        <w:gridCol w:w="2430"/>
      </w:tblGrid>
      <w:tr w:rsidR="0018618C" w:rsidRPr="00B34059" w14:paraId="4000B853" w14:textId="77777777" w:rsidTr="000161B9">
        <w:trPr>
          <w:trHeight w:val="5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D6EC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FA9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5716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9B0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4BCED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52830E8A" w14:textId="77777777" w:rsidTr="000161B9">
        <w:trPr>
          <w:trHeight w:val="5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150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F9552" w14:textId="064B53EB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0344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025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201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place</w:t>
            </w:r>
          </w:p>
        </w:tc>
      </w:tr>
      <w:tr w:rsidR="0018618C" w:rsidRPr="00B34059" w14:paraId="51C4B98A" w14:textId="77777777" w:rsidTr="000161B9">
        <w:trPr>
          <w:trHeight w:val="5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B6B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C07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district_id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EA4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3C7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F59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district</w:t>
            </w:r>
          </w:p>
        </w:tc>
      </w:tr>
      <w:tr w:rsidR="0018618C" w:rsidRPr="00B34059" w14:paraId="542DC845" w14:textId="77777777" w:rsidTr="000161B9">
        <w:trPr>
          <w:trHeight w:val="5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C8BD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7B9D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place_name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0B238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BB4D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B523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Name of place</w:t>
            </w:r>
          </w:p>
        </w:tc>
      </w:tr>
      <w:tr w:rsidR="00533A18" w:rsidRPr="00B34059" w14:paraId="64D5272E" w14:textId="77777777" w:rsidTr="000161B9">
        <w:trPr>
          <w:trHeight w:val="5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678C" w14:textId="1F6C0397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8D8" w14:textId="4E21F1F6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CF24" w14:textId="19C2E0EF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8ED6" w14:textId="5B440300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A421" w14:textId="4AEC7E3B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Active or </w:t>
            </w:r>
            <w:r w:rsidR="004D7B92" w:rsidRPr="00B34059">
              <w:rPr>
                <w:rFonts w:ascii="Times New Roman" w:eastAsia="Times New Roman" w:hAnsi="Times New Roman" w:cs="Times New Roman"/>
              </w:rPr>
              <w:t>In</w:t>
            </w:r>
            <w:r w:rsidRPr="00B34059">
              <w:rPr>
                <w:rFonts w:ascii="Times New Roman" w:eastAsia="Times New Roman" w:hAnsi="Times New Roman" w:cs="Times New Roman"/>
              </w:rPr>
              <w:t>active</w:t>
            </w:r>
          </w:p>
        </w:tc>
      </w:tr>
    </w:tbl>
    <w:p w14:paraId="03F738D9" w14:textId="77777777" w:rsidR="00A95C6C" w:rsidRPr="00B34059" w:rsidRDefault="00A95C6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DDF8E" w14:textId="56205D81" w:rsidR="0018618C" w:rsidRPr="00B34059" w:rsidRDefault="0018618C" w:rsidP="0018618C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Table Name: </w:t>
      </w:r>
      <w:r w:rsidR="00533A18"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14:paraId="4EA64864" w14:textId="0C4979A6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533A18" w:rsidRPr="00B34059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</w:p>
    <w:p w14:paraId="5C33FD31" w14:textId="46811F76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7CCE7B0E" w14:textId="70EB44FF" w:rsidR="0018618C" w:rsidRPr="00B34059" w:rsidRDefault="0018618C" w:rsidP="007E0C8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Foreign Key: user_id references table</w:t>
      </w:r>
      <w:r w:rsidR="00533A18" w:rsidRPr="00B34059">
        <w:rPr>
          <w:rFonts w:ascii="Times New Roman" w:eastAsia="Times New Roman" w:hAnsi="Times New Roman" w:cs="Times New Roman"/>
          <w:sz w:val="24"/>
          <w:szCs w:val="24"/>
        </w:rPr>
        <w:t xml:space="preserve"> customdetails</w:t>
      </w:r>
    </w:p>
    <w:p w14:paraId="2DA3A4F6" w14:textId="77777777" w:rsidR="007E0C89" w:rsidRPr="00B34059" w:rsidRDefault="007E0C89" w:rsidP="007E0C8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Style12"/>
        <w:tblW w:w="8590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1890"/>
        <w:gridCol w:w="1710"/>
        <w:gridCol w:w="1800"/>
        <w:gridCol w:w="2430"/>
      </w:tblGrid>
      <w:tr w:rsidR="0018618C" w:rsidRPr="00B34059" w14:paraId="250E1177" w14:textId="77777777" w:rsidTr="000161B9">
        <w:trPr>
          <w:trHeight w:val="46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B7C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2D1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50E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9725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3D42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172E1B42" w14:textId="77777777" w:rsidTr="000161B9">
        <w:trPr>
          <w:trHeight w:val="508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D86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A968D" w14:textId="4180E391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E5C5D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3E0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FE50" w14:textId="03FD2E79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Id of </w:t>
            </w:r>
            <w:r w:rsidR="00533A18"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18618C" w:rsidRPr="00B34059" w14:paraId="6B0A0767" w14:textId="77777777" w:rsidTr="000161B9">
        <w:trPr>
          <w:trHeight w:val="508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5E6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AFA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user_id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5FA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562C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9AE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user</w:t>
            </w:r>
          </w:p>
        </w:tc>
      </w:tr>
      <w:tr w:rsidR="0018618C" w:rsidRPr="00B34059" w14:paraId="728F402E" w14:textId="77777777" w:rsidTr="000161B9">
        <w:trPr>
          <w:trHeight w:val="46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F90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1A4C" w14:textId="1C84905A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title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AC6D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781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0D" w14:textId="4F9985DE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Title of </w:t>
            </w:r>
            <w:r w:rsidR="00533A18"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18618C" w:rsidRPr="00B34059" w14:paraId="5DCCA6CA" w14:textId="77777777" w:rsidTr="000161B9">
        <w:trPr>
          <w:trHeight w:val="46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2BA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AB1D" w14:textId="46052BCC" w:rsidR="0018618C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64B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402E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9090A" w14:textId="0AC00A58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Details of </w:t>
            </w:r>
            <w:r w:rsidR="00533A18"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18618C" w:rsidRPr="00B34059" w14:paraId="22B38D19" w14:textId="77777777" w:rsidTr="000161B9">
        <w:trPr>
          <w:trHeight w:val="46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6B4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B38BD" w14:textId="2575E7C6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reply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CA27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C08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36982" w14:textId="47D5BF6A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Reply of </w:t>
            </w:r>
            <w:r w:rsidR="00533A18"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533A18" w:rsidRPr="00B34059" w14:paraId="24073D0F" w14:textId="77777777" w:rsidTr="000161B9">
        <w:trPr>
          <w:trHeight w:val="46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F4D6" w14:textId="44BE26DD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81F2" w14:textId="30A04A10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F056" w14:textId="42834979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01C4" w14:textId="65FA099A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6CAE" w14:textId="45FE03C4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Date of feedback</w:t>
            </w:r>
          </w:p>
        </w:tc>
      </w:tr>
      <w:tr w:rsidR="00533A18" w:rsidRPr="00B34059" w14:paraId="48A36737" w14:textId="77777777" w:rsidTr="000161B9">
        <w:trPr>
          <w:trHeight w:val="46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D80A" w14:textId="0ECECE5D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CCFA" w14:textId="521CC892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6863" w14:textId="7D9C4582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8870" w14:textId="69D4AE67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0EDF" w14:textId="32DF462A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Active or Deactive</w:t>
            </w:r>
          </w:p>
        </w:tc>
      </w:tr>
      <w:tr w:rsidR="00533A18" w:rsidRPr="00B34059" w14:paraId="4B8A2C35" w14:textId="77777777" w:rsidTr="000161B9">
        <w:trPr>
          <w:trHeight w:val="46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E105" w14:textId="461B0A52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5B99" w14:textId="690CB808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Sentiment_score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F42B" w14:textId="4157D372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EB90" w14:textId="4269467B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DA44" w14:textId="792683EC" w:rsidR="00533A18" w:rsidRPr="00B34059" w:rsidRDefault="00533A1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Sentiment score for analysis</w:t>
            </w:r>
          </w:p>
        </w:tc>
      </w:tr>
    </w:tbl>
    <w:p w14:paraId="5D38CEFF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2D7ACAF" w14:textId="77777777" w:rsidR="00EE40E5" w:rsidRPr="00B34059" w:rsidRDefault="00EE40E5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6A0173" w14:textId="77777777" w:rsidR="0018618C" w:rsidRPr="00B34059" w:rsidRDefault="0018618C" w:rsidP="0018618C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tbl_ticketbooking</w:t>
      </w:r>
    </w:p>
    <w:p w14:paraId="68C6796F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Ticket booking details</w:t>
      </w:r>
    </w:p>
    <w:p w14:paraId="212D7D4E" w14:textId="6A981968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77F36B22" w14:textId="226E74D0" w:rsidR="0018618C" w:rsidRPr="00B34059" w:rsidRDefault="0018618C" w:rsidP="00BE75C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Foreign Key:</w:t>
      </w:r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B39" w:rsidRPr="00B34059">
        <w:rPr>
          <w:rFonts w:ascii="Times New Roman" w:eastAsia="Times New Roman" w:hAnsi="Times New Roman" w:cs="Times New Roman"/>
        </w:rPr>
        <w:t>service_id</w:t>
      </w:r>
      <w:proofErr w:type="spellEnd"/>
      <w:r w:rsidR="002A2B39" w:rsidRPr="00B34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references table </w:t>
      </w:r>
      <w:proofErr w:type="spellStart"/>
      <w:r w:rsidRPr="00B34059">
        <w:rPr>
          <w:rFonts w:ascii="Times New Roman" w:eastAsia="Times New Roman" w:hAnsi="Times New Roman" w:cs="Times New Roman"/>
          <w:sz w:val="24"/>
          <w:szCs w:val="24"/>
        </w:rPr>
        <w:t>tbl_</w:t>
      </w:r>
      <w:r w:rsidR="002A2B39" w:rsidRPr="00B34059"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spellEnd"/>
      <w:r w:rsidR="00B31958" w:rsidRPr="00B34059">
        <w:rPr>
          <w:rFonts w:ascii="Times New Roman" w:eastAsia="Times New Roman" w:hAnsi="Times New Roman" w:cs="Times New Roman"/>
          <w:sz w:val="24"/>
          <w:szCs w:val="24"/>
        </w:rPr>
        <w:t xml:space="preserve">, user_id references table </w:t>
      </w:r>
      <w:r w:rsidR="002A2B39" w:rsidRPr="00B34059">
        <w:rPr>
          <w:rFonts w:ascii="Times New Roman" w:eastAsia="Times New Roman" w:hAnsi="Times New Roman" w:cs="Times New Roman"/>
          <w:sz w:val="24"/>
          <w:szCs w:val="24"/>
        </w:rPr>
        <w:t>customdetails</w:t>
      </w:r>
    </w:p>
    <w:p w14:paraId="770987D0" w14:textId="77777777" w:rsidR="00BE75C0" w:rsidRPr="00B34059" w:rsidRDefault="00BE75C0" w:rsidP="00BE75C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838F76" w14:textId="77777777" w:rsidR="00EE40E5" w:rsidRPr="00B34059" w:rsidRDefault="00EE40E5" w:rsidP="00BE75C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0E7DF" w14:textId="77777777" w:rsidR="00EE40E5" w:rsidRPr="00B34059" w:rsidRDefault="00EE40E5" w:rsidP="00BE75C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3"/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90"/>
        <w:gridCol w:w="1710"/>
        <w:gridCol w:w="1800"/>
        <w:gridCol w:w="2520"/>
      </w:tblGrid>
      <w:tr w:rsidR="0018618C" w:rsidRPr="00B34059" w14:paraId="08BF79D4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0245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Sl.no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E1E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0A77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5A22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A79CC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6ED76629" w14:textId="77777777" w:rsidTr="000161B9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711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C463E" w14:textId="499A67F3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F658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D8C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4C648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booking</w:t>
            </w:r>
          </w:p>
        </w:tc>
      </w:tr>
      <w:tr w:rsidR="00B31958" w:rsidRPr="00B34059" w14:paraId="432EC543" w14:textId="77777777" w:rsidTr="000161B9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4429" w14:textId="74526BF6" w:rsidR="00B31958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A866" w14:textId="702942FA" w:rsidR="00B31958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u</w:t>
            </w:r>
            <w:r w:rsidR="00B31958" w:rsidRPr="00B34059">
              <w:rPr>
                <w:rFonts w:ascii="Times New Roman" w:eastAsia="Times New Roman" w:hAnsi="Times New Roman" w:cs="Times New Roman"/>
              </w:rPr>
              <w:t>ser_id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F9D1" w14:textId="03CEA3F3" w:rsidR="00B31958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9993" w14:textId="7A4FC7C6" w:rsidR="00B31958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5D4B" w14:textId="1FADA485" w:rsidR="00B31958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 of User</w:t>
            </w:r>
          </w:p>
        </w:tc>
      </w:tr>
      <w:tr w:rsidR="0018618C" w:rsidRPr="00B34059" w14:paraId="77303728" w14:textId="77777777" w:rsidTr="000161B9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20F7" w14:textId="4569D89E" w:rsidR="0018618C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7720" w14:textId="744859DC" w:rsidR="0018618C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service</w:t>
            </w:r>
            <w:r w:rsidR="0018618C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E6D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5BE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CE03" w14:textId="00D5D99F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Id of </w:t>
            </w:r>
            <w:r w:rsidR="002A2B39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service</w:t>
            </w:r>
          </w:p>
        </w:tc>
      </w:tr>
      <w:tr w:rsidR="0018618C" w:rsidRPr="00B34059" w14:paraId="65FD4F1F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F338" w14:textId="324A9E10" w:rsidR="0018618C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E38" w14:textId="11830A81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E70F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BAC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763D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Booking date</w:t>
            </w:r>
          </w:p>
        </w:tc>
      </w:tr>
      <w:tr w:rsidR="0018618C" w:rsidRPr="00B34059" w14:paraId="2D9B08D4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3E50" w14:textId="26D8B9C4" w:rsidR="0018618C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06C0A" w14:textId="229A7EFF" w:rsidR="0018618C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adults_count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D8178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729" w14:textId="685EFAF6" w:rsidR="0018618C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  <w:r w:rsidR="0018618C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FCD11" w14:textId="3C31B86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Count of </w:t>
            </w:r>
            <w:r w:rsidR="00B31958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adults</w:t>
            </w:r>
          </w:p>
        </w:tc>
      </w:tr>
      <w:tr w:rsidR="0018618C" w:rsidRPr="00B34059" w14:paraId="11DB28BC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660A" w14:textId="7FF513B1" w:rsidR="0018618C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D49E0" w14:textId="29017030" w:rsidR="0018618C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  <w:r w:rsidR="00B31958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hildren_count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F1B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BD10" w14:textId="764858ED" w:rsidR="0018618C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  <w:r w:rsidR="0018618C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08DF" w14:textId="3AAC203C" w:rsidR="0018618C" w:rsidRPr="00B34059" w:rsidRDefault="00B3195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Count of childrens</w:t>
            </w:r>
          </w:p>
        </w:tc>
      </w:tr>
      <w:tr w:rsidR="002A2B39" w:rsidRPr="00B34059" w14:paraId="7F13DFED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56A6" w14:textId="4EABE587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F9F2" w14:textId="5BCF85A3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ticket_number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7202" w14:textId="6B65CDE5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>20)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A04D" w14:textId="06F887CD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8F93" w14:textId="4B4AFF81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Number of the ticket booking</w:t>
            </w:r>
          </w:p>
        </w:tc>
      </w:tr>
      <w:tr w:rsidR="002A2B39" w:rsidRPr="00B34059" w14:paraId="6E518A40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7A3A" w14:textId="6555963D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FB41" w14:textId="1C0BE872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book_amount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D3F1" w14:textId="2213A064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8A9D" w14:textId="0658CB26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5624" w14:textId="1374FB63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Amount of the ticket</w:t>
            </w:r>
          </w:p>
        </w:tc>
      </w:tr>
      <w:tr w:rsidR="002A2B39" w:rsidRPr="00B34059" w14:paraId="62FF93A7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23D6" w14:textId="6466275A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A1D5" w14:textId="07CD11B6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payment_id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4118" w14:textId="091A36AC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>100)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11F6" w14:textId="7FA40B98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AE7B" w14:textId="634FC772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 of the payment done</w:t>
            </w:r>
          </w:p>
        </w:tc>
      </w:tr>
      <w:tr w:rsidR="002A2B39" w:rsidRPr="00B34059" w14:paraId="417CBB45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DA9B" w14:textId="54BFE1AD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1778" w14:textId="4B32B892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refund_amount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220D" w14:textId="63A59F4F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Decimal(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>10,2)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13D4" w14:textId="6B115AF3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9451" w14:textId="0B733DF8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Refund amount </w:t>
            </w: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were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 xml:space="preserve"> ticket cancel </w:t>
            </w:r>
          </w:p>
        </w:tc>
      </w:tr>
      <w:tr w:rsidR="002A2B39" w:rsidRPr="00B34059" w14:paraId="7C153298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C6FC" w14:textId="4CB3651E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6506" w14:textId="4F5A28F3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payment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68DA" w14:textId="0893145B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4C95" w14:textId="79221C21" w:rsidR="002A2B39" w:rsidRPr="00B34059" w:rsidRDefault="002A2B3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E4B9" w14:textId="49DFBC14" w:rsidR="002A2B39" w:rsidRPr="00B34059" w:rsidRDefault="00F67C6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0 for pending, 1 for complete</w:t>
            </w:r>
          </w:p>
        </w:tc>
      </w:tr>
    </w:tbl>
    <w:p w14:paraId="456595CA" w14:textId="77777777" w:rsidR="000161B9" w:rsidRPr="00B34059" w:rsidRDefault="000161B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37D1A" w14:textId="77777777" w:rsidR="00F67C61" w:rsidRPr="00B34059" w:rsidRDefault="00F67C61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2D5F7" w14:textId="1FE8E343" w:rsidR="000161B9" w:rsidRPr="00B34059" w:rsidRDefault="000161B9" w:rsidP="000161B9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tbl_eventbooking</w:t>
      </w:r>
    </w:p>
    <w:p w14:paraId="234765E9" w14:textId="08D32F9B" w:rsidR="000161B9" w:rsidRPr="00B34059" w:rsidRDefault="000161B9" w:rsidP="000161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Event Ticket booking details</w:t>
      </w:r>
    </w:p>
    <w:p w14:paraId="051D54D2" w14:textId="77777777" w:rsidR="000161B9" w:rsidRPr="00B34059" w:rsidRDefault="000161B9" w:rsidP="000161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514BA01B" w14:textId="30A33EF8" w:rsidR="000161B9" w:rsidRPr="00B34059" w:rsidRDefault="000161B9" w:rsidP="000161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Foreign Key: </w:t>
      </w:r>
      <w:r w:rsidRPr="00B34059">
        <w:rPr>
          <w:rFonts w:ascii="Times New Roman" w:eastAsia="Times New Roman" w:hAnsi="Times New Roman" w:cs="Times New Roman"/>
        </w:rPr>
        <w:t>service_id</w:t>
      </w: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 references table </w:t>
      </w:r>
      <w:proofErr w:type="spellStart"/>
      <w:r w:rsidRPr="00B34059">
        <w:rPr>
          <w:rFonts w:ascii="Times New Roman" w:eastAsia="Times New Roman" w:hAnsi="Times New Roman" w:cs="Times New Roman"/>
          <w:sz w:val="24"/>
          <w:szCs w:val="24"/>
        </w:rPr>
        <w:t>tbl_services</w:t>
      </w:r>
      <w:proofErr w:type="spellEnd"/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059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 references table </w:t>
      </w:r>
      <w:proofErr w:type="spellStart"/>
      <w:r w:rsidRPr="00B34059">
        <w:rPr>
          <w:rFonts w:ascii="Times New Roman" w:eastAsia="Times New Roman" w:hAnsi="Times New Roman" w:cs="Times New Roman"/>
          <w:sz w:val="24"/>
          <w:szCs w:val="24"/>
        </w:rPr>
        <w:t>customdetails</w:t>
      </w:r>
      <w:proofErr w:type="spellEnd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>event_startpoint</w:t>
      </w:r>
      <w:proofErr w:type="spellEnd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>event_endpoint</w:t>
      </w:r>
      <w:proofErr w:type="spellEnd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 xml:space="preserve"> references </w:t>
      </w:r>
      <w:proofErr w:type="spellStart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>tbl_place</w:t>
      </w:r>
      <w:proofErr w:type="spellEnd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 xml:space="preserve">, assign reference </w:t>
      </w:r>
      <w:proofErr w:type="spellStart"/>
      <w:r w:rsidR="00725D2C" w:rsidRPr="00B34059">
        <w:rPr>
          <w:rFonts w:ascii="Times New Roman" w:eastAsia="Times New Roman" w:hAnsi="Times New Roman" w:cs="Times New Roman"/>
          <w:sz w:val="24"/>
          <w:szCs w:val="24"/>
        </w:rPr>
        <w:t>tbl_boat</w:t>
      </w:r>
      <w:proofErr w:type="spellEnd"/>
    </w:p>
    <w:p w14:paraId="5D49FEE7" w14:textId="77777777" w:rsidR="000161B9" w:rsidRPr="00B34059" w:rsidRDefault="000161B9" w:rsidP="000161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737C1" w14:textId="77777777" w:rsidR="00F67C61" w:rsidRPr="00B34059" w:rsidRDefault="00F67C61" w:rsidP="000161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675849" w14:textId="77777777" w:rsidR="00F67C61" w:rsidRPr="00B34059" w:rsidRDefault="00F67C61" w:rsidP="000161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3"/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90"/>
        <w:gridCol w:w="1710"/>
        <w:gridCol w:w="1800"/>
        <w:gridCol w:w="2520"/>
      </w:tblGrid>
      <w:tr w:rsidR="000161B9" w:rsidRPr="00B34059" w14:paraId="5029A1A6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CE9D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Sl.no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500C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D5AB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DDF5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2DBDF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0161B9" w:rsidRPr="00B34059" w14:paraId="23FCF10D" w14:textId="77777777" w:rsidTr="000161B9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3A83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0B24B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4C701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5072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21283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booking</w:t>
            </w:r>
          </w:p>
        </w:tc>
      </w:tr>
      <w:tr w:rsidR="000161B9" w:rsidRPr="00B34059" w14:paraId="780BC61F" w14:textId="77777777" w:rsidTr="000161B9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41CF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83FA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0F98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2B22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AD4A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 of User</w:t>
            </w:r>
          </w:p>
        </w:tc>
      </w:tr>
      <w:tr w:rsidR="000161B9" w:rsidRPr="00B34059" w14:paraId="2EA702D7" w14:textId="77777777" w:rsidTr="000161B9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9615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A987" w14:textId="623AE652" w:rsidR="000161B9" w:rsidRPr="00B34059" w:rsidRDefault="0071190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event_type_id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6A4C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BFAC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1010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service</w:t>
            </w:r>
          </w:p>
        </w:tc>
      </w:tr>
      <w:tr w:rsidR="0072667D" w:rsidRPr="00B34059" w14:paraId="75C1E537" w14:textId="77777777" w:rsidTr="0072667D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C174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66B2" w14:textId="58CE75A5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assign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6F30" w14:textId="03841CA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6AF0" w14:textId="7E4BE0BF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659B" w14:textId="3FF9F46D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Boat assign for the event</w:t>
            </w:r>
          </w:p>
        </w:tc>
      </w:tr>
      <w:tr w:rsidR="0072667D" w:rsidRPr="00B34059" w14:paraId="7AE06AFA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40B7" w14:textId="60B04538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911C" w14:textId="1F97E484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</w:rPr>
              <w:t>event_startpoint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B6EA" w14:textId="74431D14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FD62" w14:textId="33A832BE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724A" w14:textId="36E7E8AD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Starting point of the event</w:t>
            </w:r>
          </w:p>
        </w:tc>
      </w:tr>
      <w:tr w:rsidR="0072667D" w:rsidRPr="00B34059" w14:paraId="0946156A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ED32" w14:textId="78EAB50B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8CCE" w14:textId="2EECE86D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</w:rPr>
              <w:t>event_endpoint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50F" w14:textId="4DCC8846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7919" w14:textId="6AD11506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73D9" w14:textId="7946446B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Departure </w:t>
            </w: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point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 xml:space="preserve"> of the event</w:t>
            </w:r>
          </w:p>
        </w:tc>
      </w:tr>
      <w:tr w:rsidR="0072667D" w:rsidRPr="00B34059" w14:paraId="66648556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5D34" w14:textId="2745355C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4EDD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adults_count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D25E3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58C0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64B6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Count of adults</w:t>
            </w:r>
          </w:p>
        </w:tc>
      </w:tr>
      <w:tr w:rsidR="0072667D" w:rsidRPr="00B34059" w14:paraId="4EF08F01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31AC" w14:textId="5E65676B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A6FE0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children_count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2966D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BA54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5DD1E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Count of childrens</w:t>
            </w:r>
          </w:p>
        </w:tc>
      </w:tr>
      <w:tr w:rsidR="0072667D" w:rsidRPr="00B34059" w14:paraId="58F60D4A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01A9" w14:textId="14565436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AA9B" w14:textId="5C1441E8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</w:rPr>
              <w:t>event_number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B9AD" w14:textId="3A43C5CD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>20)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F29F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9042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Number of the ticket booking</w:t>
            </w:r>
          </w:p>
        </w:tc>
      </w:tr>
      <w:tr w:rsidR="0072667D" w:rsidRPr="00B34059" w14:paraId="29B090FB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BD80" w14:textId="3F4C7F3E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CDBD" w14:textId="40AC6D2D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</w:rPr>
              <w:t>event_stattime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769" w14:textId="0CD9B340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897C" w14:textId="6782DDE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3AEE" w14:textId="339CB7E9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Start time of the event</w:t>
            </w:r>
          </w:p>
        </w:tc>
      </w:tr>
      <w:tr w:rsidR="0072667D" w:rsidRPr="00B34059" w14:paraId="1B61A452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4E8B" w14:textId="19BBD7C9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04A2" w14:textId="6787B7FA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A866" w14:textId="5E8E8BEA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1A1B" w14:textId="7AB12E44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81D6" w14:textId="1E39835C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Duration of the event booking</w:t>
            </w:r>
          </w:p>
        </w:tc>
      </w:tr>
      <w:tr w:rsidR="0072667D" w:rsidRPr="00B34059" w14:paraId="04313AA4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A435" w14:textId="732C874C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6C81" w14:textId="09D6202E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</w:rPr>
              <w:t>boat_deck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7665" w14:textId="556B3FD9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B8F7" w14:textId="1378C34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9F04" w14:textId="26C38499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Single duck or Double duck</w:t>
            </w:r>
          </w:p>
        </w:tc>
      </w:tr>
      <w:tr w:rsidR="0072667D" w:rsidRPr="00B34059" w14:paraId="763CAF97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1EBA" w14:textId="0792C5D9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CB78" w14:textId="34A82A53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event_date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84D9" w14:textId="326C7238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52E5" w14:textId="05668D70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01C5" w14:textId="4A4CB2EA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Booking date</w:t>
            </w:r>
          </w:p>
        </w:tc>
      </w:tr>
      <w:tr w:rsidR="0072667D" w:rsidRPr="00B34059" w14:paraId="7C4F0517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C2D3" w14:textId="26DF7F5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0A17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payment_id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14DC" w14:textId="35F96B6E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>100)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032F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CB96" w14:textId="21BD69FC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 of the payment</w:t>
            </w:r>
          </w:p>
        </w:tc>
      </w:tr>
      <w:tr w:rsidR="0072667D" w:rsidRPr="00B34059" w14:paraId="004FC569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4E1F" w14:textId="0F251B3E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E464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refund_amount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7DD0" w14:textId="465387FE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B34059">
              <w:rPr>
                <w:rFonts w:ascii="Times New Roman" w:eastAsia="Times New Roman" w:hAnsi="Times New Roman" w:cs="Times New Roman"/>
              </w:rPr>
              <w:t>Demical</w:t>
            </w:r>
            <w:proofErr w:type="spellEnd"/>
            <w:r w:rsidRPr="00B34059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B34059">
              <w:rPr>
                <w:rFonts w:ascii="Times New Roman" w:eastAsia="Times New Roman" w:hAnsi="Times New Roman" w:cs="Times New Roman"/>
              </w:rPr>
              <w:t>10,2)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51DB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085D" w14:textId="5EB7D359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Refund amount</w:t>
            </w:r>
          </w:p>
        </w:tc>
      </w:tr>
      <w:tr w:rsidR="0072667D" w:rsidRPr="00B34059" w14:paraId="65D479E8" w14:textId="77777777" w:rsidTr="000161B9">
        <w:trPr>
          <w:trHeight w:val="48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F6BC" w14:textId="71038B24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681" w14:textId="797DA9E6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E183" w14:textId="15E3CCB1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4B29" w14:textId="77777777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454D" w14:textId="3493EC2B" w:rsidR="0072667D" w:rsidRPr="00B34059" w:rsidRDefault="0072667D" w:rsidP="007266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Paid or not paid nor assign boat or cancel</w:t>
            </w:r>
          </w:p>
        </w:tc>
      </w:tr>
    </w:tbl>
    <w:p w14:paraId="0102DB5F" w14:textId="77777777" w:rsidR="000161B9" w:rsidRPr="00B34059" w:rsidRDefault="000161B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7F1D8" w14:textId="77777777" w:rsidR="0018618C" w:rsidRPr="00B34059" w:rsidRDefault="0018618C" w:rsidP="000161B9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tbl_service</w:t>
      </w:r>
    </w:p>
    <w:p w14:paraId="3F45BAAB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Service details</w:t>
      </w:r>
    </w:p>
    <w:p w14:paraId="71170BBC" w14:textId="105A64AE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69C51079" w14:textId="77777777" w:rsidR="0072667D" w:rsidRPr="00B34059" w:rsidRDefault="0018618C" w:rsidP="007266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Foreign key: </w:t>
      </w:r>
      <w:proofErr w:type="spellStart"/>
      <w:r w:rsidR="0072667D" w:rsidRPr="00B34059">
        <w:rPr>
          <w:rFonts w:ascii="Times New Roman" w:eastAsia="Times New Roman" w:hAnsi="Times New Roman" w:cs="Times New Roman"/>
        </w:rPr>
        <w:t>service_startpoint_id</w:t>
      </w:r>
      <w:proofErr w:type="spellEnd"/>
      <w:r w:rsidR="0072667D" w:rsidRPr="00B3405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2667D" w:rsidRPr="00B34059">
        <w:rPr>
          <w:rFonts w:ascii="Times New Roman" w:eastAsia="Times New Roman" w:hAnsi="Times New Roman" w:cs="Times New Roman"/>
        </w:rPr>
        <w:t>service_endpoint_id</w:t>
      </w:r>
      <w:proofErr w:type="spellEnd"/>
      <w:r w:rsidR="0072667D" w:rsidRPr="00B34059">
        <w:rPr>
          <w:rFonts w:ascii="Times New Roman" w:eastAsia="Times New Roman" w:hAnsi="Times New Roman" w:cs="Times New Roman"/>
        </w:rPr>
        <w:t xml:space="preserve"> </w:t>
      </w:r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 xml:space="preserve">references </w:t>
      </w:r>
      <w:proofErr w:type="spellStart"/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>tbl_place</w:t>
      </w:r>
      <w:proofErr w:type="spellEnd"/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667D" w:rsidRPr="00B340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2667D" w:rsidRPr="00B34059">
        <w:rPr>
          <w:rFonts w:ascii="Times New Roman" w:eastAsia="Times New Roman" w:hAnsi="Times New Roman" w:cs="Times New Roman"/>
        </w:rPr>
        <w:t>Assignboat_boat_id</w:t>
      </w:r>
      <w:proofErr w:type="spellEnd"/>
      <w:r w:rsidR="0072667D" w:rsidRPr="00B34059">
        <w:rPr>
          <w:rFonts w:ascii="Times New Roman" w:eastAsia="Times New Roman" w:hAnsi="Times New Roman" w:cs="Times New Roman"/>
        </w:rPr>
        <w:t xml:space="preserve"> </w:t>
      </w:r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 xml:space="preserve">reference </w:t>
      </w:r>
      <w:proofErr w:type="spellStart"/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>tbl_boat</w:t>
      </w:r>
      <w:proofErr w:type="spellEnd"/>
    </w:p>
    <w:p w14:paraId="1478516E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5"/>
        <w:tblW w:w="846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710"/>
        <w:gridCol w:w="1800"/>
        <w:gridCol w:w="2520"/>
      </w:tblGrid>
      <w:tr w:rsidR="0018618C" w:rsidRPr="00B34059" w14:paraId="2424E8E6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96A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Sl.no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F05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8373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AA2D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C4EB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5DDCE9FA" w14:textId="77777777" w:rsidTr="000161B9">
        <w:trPr>
          <w:trHeight w:val="55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834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8F84" w14:textId="142BEED8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2886D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6C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7FF60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service</w:t>
            </w:r>
          </w:p>
        </w:tc>
      </w:tr>
      <w:tr w:rsidR="000161B9" w:rsidRPr="00B34059" w14:paraId="3EF5C66D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0F6E" w14:textId="77777777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F995" w14:textId="78D361BC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service_startpoint_id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7E1A" w14:textId="09183998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29565" w14:textId="22A26769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A178A" w14:textId="5BB20A60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Service start point id</w:t>
            </w:r>
          </w:p>
        </w:tc>
      </w:tr>
      <w:tr w:rsidR="000161B9" w:rsidRPr="00B34059" w14:paraId="06C16762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C784" w14:textId="2A4AF70B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BD10" w14:textId="0E6B615C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service_endpoint_id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EBCC" w14:textId="48DC43F5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DAE8" w14:textId="7106A2A8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E267" w14:textId="4B564094" w:rsidR="000161B9" w:rsidRPr="00B34059" w:rsidRDefault="000161B9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Service end point</w:t>
            </w:r>
            <w:r w:rsidR="0004212D" w:rsidRPr="00B34059">
              <w:rPr>
                <w:rFonts w:ascii="Times New Roman" w:eastAsia="Times New Roman" w:hAnsi="Times New Roman" w:cs="Times New Roman"/>
              </w:rPr>
              <w:t xml:space="preserve"> id </w:t>
            </w:r>
          </w:p>
        </w:tc>
      </w:tr>
      <w:tr w:rsidR="00DA1488" w:rsidRPr="00B34059" w14:paraId="25972B81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193C" w14:textId="336CC443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C5D2" w14:textId="29474B0B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Assignboat_boat_id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FDE0" w14:textId="664EB068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6C7E" w14:textId="3EB9D871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E9D4" w14:textId="6D91A1E3" w:rsidR="00DA1488" w:rsidRPr="00B34059" w:rsidRDefault="0004212D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Boat of the service assign</w:t>
            </w:r>
          </w:p>
        </w:tc>
      </w:tr>
      <w:tr w:rsidR="00DA1488" w:rsidRPr="00B34059" w14:paraId="10D8A017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F589" w14:textId="40C3D4FB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5100" w14:textId="24B225C1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assignboat_starttime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4ABB" w14:textId="78867FB3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F10E" w14:textId="11C7387C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926" w14:textId="06FC7D2D" w:rsidR="00DA1488" w:rsidRPr="00B34059" w:rsidRDefault="0004212D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Start time of the </w:t>
            </w:r>
            <w:proofErr w:type="spellStart"/>
            <w:r w:rsidRPr="00B34059">
              <w:rPr>
                <w:rFonts w:ascii="Times New Roman" w:eastAsia="Times New Roman" w:hAnsi="Times New Roman" w:cs="Times New Roman"/>
              </w:rPr>
              <w:t>sevice</w:t>
            </w:r>
            <w:proofErr w:type="spellEnd"/>
          </w:p>
        </w:tc>
      </w:tr>
      <w:tr w:rsidR="00DA1488" w:rsidRPr="00B34059" w14:paraId="40863745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72E9" w14:textId="10448A08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2592" w14:textId="4CA5FA01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231D" w14:textId="5BED3509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D78A" w14:textId="59282706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B854" w14:textId="0A706E77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Time duration of the service</w:t>
            </w:r>
          </w:p>
        </w:tc>
      </w:tr>
      <w:tr w:rsidR="00DA1488" w:rsidRPr="00B34059" w14:paraId="6ABDFA12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361F" w14:textId="562F1B90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06ED" w14:textId="7558FBE7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rate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6667" w14:textId="30E2F1BC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28A7" w14:textId="16F64E94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7818" w14:textId="42A1DECB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Rate of the service</w:t>
            </w:r>
          </w:p>
        </w:tc>
      </w:tr>
      <w:tr w:rsidR="00DA1488" w:rsidRPr="00B34059" w14:paraId="252EC53F" w14:textId="77777777" w:rsidTr="000161B9">
        <w:trPr>
          <w:trHeight w:val="50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FE1A" w14:textId="2D492B02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FAF1" w14:textId="31A2CC27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E509" w14:textId="663F2932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8348" w14:textId="29C2A390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221F" w14:textId="497E0DC6" w:rsidR="00DA1488" w:rsidRPr="00B34059" w:rsidRDefault="00DA1488" w:rsidP="00DA1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Active or Inactive</w:t>
            </w:r>
          </w:p>
        </w:tc>
      </w:tr>
    </w:tbl>
    <w:p w14:paraId="4BA44365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A5E2B" w14:textId="77777777" w:rsidR="0018618C" w:rsidRPr="00B34059" w:rsidRDefault="0018618C" w:rsidP="000161B9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tbl_boat</w:t>
      </w:r>
    </w:p>
    <w:p w14:paraId="43BB932E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Boat details</w:t>
      </w:r>
    </w:p>
    <w:p w14:paraId="0E0A136C" w14:textId="7C341060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3397C331" w14:textId="4B4434EA" w:rsidR="0018618C" w:rsidRPr="00B34059" w:rsidRDefault="0018618C" w:rsidP="00A95C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Foreign key: </w:t>
      </w:r>
      <w:r w:rsidR="004F03AA" w:rsidRPr="00B3405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6028080A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6"/>
        <w:tblW w:w="837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800"/>
        <w:gridCol w:w="1800"/>
        <w:gridCol w:w="2430"/>
      </w:tblGrid>
      <w:tr w:rsidR="0018618C" w:rsidRPr="00B34059" w14:paraId="6E9B6F3A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4E48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1A8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F054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97D8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0B778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19C3CF9F" w14:textId="77777777" w:rsidTr="000161B9">
        <w:trPr>
          <w:trHeight w:val="50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EEFE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B67E8" w14:textId="51C7C592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DFCC1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714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4595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boat</w:t>
            </w:r>
          </w:p>
        </w:tc>
      </w:tr>
      <w:tr w:rsidR="00A95C6C" w:rsidRPr="00B34059" w14:paraId="3D3AD9D4" w14:textId="77777777" w:rsidTr="000161B9">
        <w:trPr>
          <w:trHeight w:val="50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4702" w14:textId="785DBB85" w:rsidR="00A95C6C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0127" w14:textId="1C7901E6" w:rsidR="00A95C6C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boat_name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FE73" w14:textId="46753898" w:rsidR="00A95C6C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4DFC" w14:textId="39A3589D" w:rsidR="00A95C6C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659C" w14:textId="097DA019" w:rsidR="00A95C6C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Name of the boat</w:t>
            </w:r>
          </w:p>
        </w:tc>
      </w:tr>
      <w:tr w:rsidR="00A95C6C" w:rsidRPr="00B34059" w14:paraId="2AAD134B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D404" w14:textId="127C8FCB" w:rsidR="00A95C6C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5B59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boat_capacity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71A27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4C8B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C4C6E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Boat capacity</w:t>
            </w:r>
          </w:p>
        </w:tc>
      </w:tr>
      <w:tr w:rsidR="00A95C6C" w:rsidRPr="00B34059" w14:paraId="3EFCAA03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FD7C" w14:textId="0951968C" w:rsidR="00A95C6C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E64B2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boat_entrydate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9FB05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E07B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3BD94" w14:textId="77777777" w:rsidR="00A95C6C" w:rsidRPr="00B34059" w:rsidRDefault="00A95C6C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Boat entry date</w:t>
            </w:r>
          </w:p>
        </w:tc>
      </w:tr>
      <w:tr w:rsidR="004F03AA" w:rsidRPr="00B34059" w14:paraId="751E2C12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7B81" w14:textId="66ABE122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D6E2" w14:textId="4C0E7D37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boat_service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7FD5" w14:textId="6B241CF8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DF27" w14:textId="3641862A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ADAA" w14:textId="0B91201E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Public or Tourism</w:t>
            </w:r>
          </w:p>
        </w:tc>
      </w:tr>
      <w:tr w:rsidR="004F03AA" w:rsidRPr="00B34059" w14:paraId="598BE3B8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4979" w14:textId="5989DCB7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9567" w14:textId="78F6BA16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boat_deck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6037" w14:textId="1B7A1E27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08FB" w14:textId="2B1142BC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4758" w14:textId="5C2BA12F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Single or Double deck</w:t>
            </w:r>
          </w:p>
        </w:tc>
      </w:tr>
      <w:tr w:rsidR="004F03AA" w:rsidRPr="00B34059" w14:paraId="3C7DE208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CF2D" w14:textId="44552758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D85F" w14:textId="1E4F4525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AB6C" w14:textId="4718EBF3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3230" w14:textId="1F577491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411E" w14:textId="4A52B008" w:rsidR="004F03AA" w:rsidRPr="00B34059" w:rsidRDefault="004F03AA" w:rsidP="00A95C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Active or </w:t>
            </w:r>
            <w:r w:rsidR="00084C78" w:rsidRPr="00B34059">
              <w:rPr>
                <w:rFonts w:ascii="Times New Roman" w:eastAsia="Times New Roman" w:hAnsi="Times New Roman" w:cs="Times New Roman"/>
              </w:rPr>
              <w:t>In</w:t>
            </w:r>
            <w:r w:rsidRPr="00B34059">
              <w:rPr>
                <w:rFonts w:ascii="Times New Roman" w:eastAsia="Times New Roman" w:hAnsi="Times New Roman" w:cs="Times New Roman"/>
              </w:rPr>
              <w:t>active</w:t>
            </w:r>
          </w:p>
        </w:tc>
      </w:tr>
    </w:tbl>
    <w:p w14:paraId="34FFDD2E" w14:textId="77777777" w:rsidR="00FD4A7C" w:rsidRPr="00B34059" w:rsidRDefault="00FD4A7C" w:rsidP="004F03A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3C5FEF" w14:textId="3F5EF73C" w:rsidR="004D7B92" w:rsidRPr="00B34059" w:rsidRDefault="004D7B92" w:rsidP="000161B9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tbl_eventtype</w:t>
      </w:r>
    </w:p>
    <w:p w14:paraId="76390460" w14:textId="09CA3C08" w:rsidR="004D7B92" w:rsidRPr="00B34059" w:rsidRDefault="004D7B92" w:rsidP="004D7B9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Event details</w:t>
      </w:r>
    </w:p>
    <w:p w14:paraId="0469CBB1" w14:textId="126CCE56" w:rsidR="004D7B92" w:rsidRPr="00B34059" w:rsidRDefault="004D7B92" w:rsidP="004D7B9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69B7FFAB" w14:textId="77777777" w:rsidR="004D7B92" w:rsidRPr="00B34059" w:rsidRDefault="004D7B92" w:rsidP="004D7B9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Foreign key: None</w:t>
      </w:r>
    </w:p>
    <w:p w14:paraId="52D83011" w14:textId="77777777" w:rsidR="004D7B92" w:rsidRPr="00B34059" w:rsidRDefault="004D7B92" w:rsidP="004D7B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6"/>
        <w:tblW w:w="837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800"/>
        <w:gridCol w:w="1800"/>
        <w:gridCol w:w="2430"/>
      </w:tblGrid>
      <w:tr w:rsidR="004D7B92" w:rsidRPr="00B34059" w14:paraId="07F4E37A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DA10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6225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BE01B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74A0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4120B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4D7B92" w:rsidRPr="00B34059" w14:paraId="056F6EF0" w14:textId="77777777" w:rsidTr="000161B9">
        <w:trPr>
          <w:trHeight w:val="50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6AA1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7BE0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734F6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B37C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D6819" w14:textId="712167FA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Id of </w:t>
            </w:r>
            <w:r w:rsidR="00261540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event type</w:t>
            </w:r>
          </w:p>
        </w:tc>
      </w:tr>
      <w:tr w:rsidR="004D7B92" w:rsidRPr="00B34059" w14:paraId="05379C41" w14:textId="77777777" w:rsidTr="000161B9">
        <w:trPr>
          <w:trHeight w:val="50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973A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3BB9" w14:textId="6FFFE3CD" w:rsidR="004D7B92" w:rsidRPr="00B34059" w:rsidRDefault="00261540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event_type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1620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B55F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DEFE" w14:textId="702D6C4D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Name of the </w:t>
            </w:r>
            <w:r w:rsidR="00084C78" w:rsidRPr="00B34059">
              <w:rPr>
                <w:rFonts w:ascii="Times New Roman" w:eastAsia="Times New Roman" w:hAnsi="Times New Roman" w:cs="Times New Roman"/>
              </w:rPr>
              <w:t>event type</w:t>
            </w:r>
          </w:p>
        </w:tc>
      </w:tr>
      <w:tr w:rsidR="004D7B92" w:rsidRPr="00B34059" w14:paraId="318A441A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2542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1EEE" w14:textId="61F61A7A" w:rsidR="004D7B92" w:rsidRPr="00B34059" w:rsidRDefault="00261540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event_rate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B7505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EB27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E02B3" w14:textId="655F90CB" w:rsidR="004D7B92" w:rsidRPr="00B34059" w:rsidRDefault="00084C7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Rate of the event</w:t>
            </w:r>
          </w:p>
        </w:tc>
      </w:tr>
      <w:tr w:rsidR="004D7B92" w:rsidRPr="00B34059" w14:paraId="39A52C42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6054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349EA" w14:textId="31A381B2" w:rsidR="004D7B92" w:rsidRPr="00B34059" w:rsidRDefault="00261540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event_details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74FDB" w14:textId="43D3DD59" w:rsidR="004D7B92" w:rsidRPr="00B34059" w:rsidRDefault="00261540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40BA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F3F0" w14:textId="78CDD563" w:rsidR="004D7B92" w:rsidRPr="00B34059" w:rsidRDefault="00084C78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Details of the event</w:t>
            </w:r>
          </w:p>
        </w:tc>
      </w:tr>
      <w:tr w:rsidR="004D7B92" w:rsidRPr="00B34059" w14:paraId="7646824A" w14:textId="77777777" w:rsidTr="000161B9">
        <w:trPr>
          <w:trHeight w:val="4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AB3B" w14:textId="4087F0E1" w:rsidR="004D7B92" w:rsidRPr="00B34059" w:rsidRDefault="00261540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D43E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383F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AE1E" w14:textId="77777777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7795" w14:textId="249A0DBA" w:rsidR="004D7B92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Active or </w:t>
            </w:r>
            <w:r w:rsidR="00261540" w:rsidRPr="00B34059">
              <w:rPr>
                <w:rFonts w:ascii="Times New Roman" w:eastAsia="Times New Roman" w:hAnsi="Times New Roman" w:cs="Times New Roman"/>
              </w:rPr>
              <w:t>In</w:t>
            </w:r>
            <w:r w:rsidRPr="00B34059">
              <w:rPr>
                <w:rFonts w:ascii="Times New Roman" w:eastAsia="Times New Roman" w:hAnsi="Times New Roman" w:cs="Times New Roman"/>
              </w:rPr>
              <w:t>active</w:t>
            </w:r>
          </w:p>
        </w:tc>
      </w:tr>
    </w:tbl>
    <w:p w14:paraId="08594FF0" w14:textId="77777777" w:rsidR="007E0C89" w:rsidRDefault="007E0C8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803F5D" w14:textId="77777777" w:rsidR="00B34059" w:rsidRPr="00B34059" w:rsidRDefault="00B3405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43350" w14:textId="77777777" w:rsidR="0018618C" w:rsidRPr="00B34059" w:rsidRDefault="0018618C" w:rsidP="000161B9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Name: tbl_stationmaster</w:t>
      </w:r>
    </w:p>
    <w:p w14:paraId="47A153B6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Station Master details</w:t>
      </w:r>
    </w:p>
    <w:p w14:paraId="13154A2E" w14:textId="723E39A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02A4C025" w14:textId="77777777" w:rsidR="0072667D" w:rsidRPr="00B34059" w:rsidRDefault="0018618C" w:rsidP="007266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Foreign Key: </w:t>
      </w:r>
      <w:proofErr w:type="spellStart"/>
      <w:r w:rsidR="00645D4D" w:rsidRPr="00B34059">
        <w:rPr>
          <w:rFonts w:ascii="Times New Roman" w:eastAsia="Times New Roman" w:hAnsi="Times New Roman" w:cs="Times New Roman"/>
          <w:sz w:val="24"/>
          <w:szCs w:val="24"/>
        </w:rPr>
        <w:t>master_</w:t>
      </w:r>
      <w:r w:rsidRPr="00B34059">
        <w:rPr>
          <w:rFonts w:ascii="Times New Roman" w:eastAsia="Times New Roman" w:hAnsi="Times New Roman" w:cs="Times New Roman"/>
          <w:sz w:val="24"/>
          <w:szCs w:val="24"/>
        </w:rPr>
        <w:t>place_id</w:t>
      </w:r>
      <w:proofErr w:type="spellEnd"/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 references table </w:t>
      </w:r>
      <w:proofErr w:type="spellStart"/>
      <w:r w:rsidRPr="00B34059">
        <w:rPr>
          <w:rFonts w:ascii="Times New Roman" w:eastAsia="Times New Roman" w:hAnsi="Times New Roman" w:cs="Times New Roman"/>
          <w:sz w:val="24"/>
          <w:szCs w:val="24"/>
        </w:rPr>
        <w:t>tbl_place</w:t>
      </w:r>
      <w:proofErr w:type="spellEnd"/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 xml:space="preserve"> references table </w:t>
      </w:r>
      <w:proofErr w:type="spellStart"/>
      <w:r w:rsidR="0072667D" w:rsidRPr="00B34059">
        <w:rPr>
          <w:rFonts w:ascii="Times New Roman" w:eastAsia="Times New Roman" w:hAnsi="Times New Roman" w:cs="Times New Roman"/>
          <w:sz w:val="24"/>
          <w:szCs w:val="24"/>
        </w:rPr>
        <w:t>customdetails</w:t>
      </w:r>
      <w:proofErr w:type="spellEnd"/>
    </w:p>
    <w:p w14:paraId="3D97D630" w14:textId="77777777" w:rsidR="007E0C89" w:rsidRDefault="007E0C8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23886" w14:textId="77777777" w:rsidR="00B34059" w:rsidRDefault="00B3405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A43338" w14:textId="77777777" w:rsidR="00B34059" w:rsidRDefault="00B3405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55E2C" w14:textId="77777777" w:rsidR="00B34059" w:rsidRDefault="00B3405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003C5" w14:textId="77777777" w:rsidR="00B34059" w:rsidRDefault="00B3405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E002E" w14:textId="77777777" w:rsidR="00B34059" w:rsidRPr="00B34059" w:rsidRDefault="00B3405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8"/>
        <w:tblW w:w="927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710"/>
        <w:gridCol w:w="1800"/>
        <w:gridCol w:w="2790"/>
      </w:tblGrid>
      <w:tr w:rsidR="0018618C" w:rsidRPr="00B34059" w14:paraId="5012B5D0" w14:textId="77777777" w:rsidTr="004555AE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7F1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3FC96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CECC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34CD1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6A63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21256EF0" w14:textId="77777777" w:rsidTr="004555AE">
        <w:trPr>
          <w:trHeight w:val="5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CAB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FE797" w14:textId="682D8595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45C68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BF5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F8530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station master</w:t>
            </w:r>
          </w:p>
        </w:tc>
      </w:tr>
      <w:tr w:rsidR="00645D4D" w:rsidRPr="00B34059" w14:paraId="23E4D94B" w14:textId="77777777" w:rsidTr="004555AE">
        <w:trPr>
          <w:trHeight w:val="5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364B" w14:textId="1D70CC51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92B1" w14:textId="12AEBDCF" w:rsidR="00645D4D" w:rsidRPr="00B34059" w:rsidRDefault="0072667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4059">
              <w:rPr>
                <w:rFonts w:ascii="Times New Roman" w:eastAsia="Times New Roman" w:hAnsi="Times New Roman" w:cs="Times New Roman"/>
              </w:rPr>
              <w:t>U</w:t>
            </w:r>
            <w:r w:rsidR="00645D4D" w:rsidRPr="00B34059">
              <w:rPr>
                <w:rFonts w:ascii="Times New Roman" w:eastAsia="Times New Roman" w:hAnsi="Times New Roman" w:cs="Times New Roman"/>
              </w:rPr>
              <w:t>ser</w:t>
            </w:r>
            <w:r w:rsidRPr="00B34059"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A06" w14:textId="63A97A91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1D55" w14:textId="693635A1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27F6" w14:textId="6A9DB46A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 of Abstract Table(customdetails)</w:t>
            </w:r>
          </w:p>
        </w:tc>
      </w:tr>
      <w:tr w:rsidR="0018618C" w:rsidRPr="00B34059" w14:paraId="5F6428FE" w14:textId="77777777" w:rsidTr="004555AE">
        <w:trPr>
          <w:trHeight w:val="5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2A4A" w14:textId="3F94C682" w:rsidR="0018618C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1042" w14:textId="671A0B18" w:rsidR="0018618C" w:rsidRPr="00B34059" w:rsidRDefault="004D7B92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master_</w:t>
            </w:r>
            <w:r w:rsidR="0018618C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place</w:t>
            </w:r>
            <w:r w:rsidR="00084C78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705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AF6C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A3F1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 of Place</w:t>
            </w:r>
          </w:p>
        </w:tc>
      </w:tr>
      <w:tr w:rsidR="0018618C" w:rsidRPr="00B34059" w14:paraId="0E6DA4C4" w14:textId="77777777" w:rsidTr="004555AE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8D50" w14:textId="3BDD3235" w:rsidR="0018618C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B0543" w14:textId="172EE8A2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master_</w:t>
            </w:r>
            <w:r w:rsidR="00645D4D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B4F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BD7C5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18665" w14:textId="38F1A085" w:rsidR="0018618C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Gender </w:t>
            </w:r>
            <w:r w:rsidR="0018618C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of station master</w:t>
            </w:r>
          </w:p>
        </w:tc>
      </w:tr>
      <w:tr w:rsidR="004555AE" w:rsidRPr="00B34059" w14:paraId="7B56E13A" w14:textId="77777777" w:rsidTr="004555AE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2B51" w14:textId="2D7E2A93" w:rsidR="004555AE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569" w14:textId="009D34F0" w:rsidR="004555AE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m</w:t>
            </w:r>
            <w:r w:rsidR="004555AE" w:rsidRPr="00B34059">
              <w:rPr>
                <w:rFonts w:ascii="Times New Roman" w:eastAsia="Times New Roman" w:hAnsi="Times New Roman" w:cs="Times New Roman"/>
              </w:rPr>
              <w:t>aster_</w:t>
            </w:r>
            <w:r w:rsidRPr="00B34059">
              <w:rPr>
                <w:rFonts w:ascii="Times New Roman" w:eastAsia="Times New Roman" w:hAnsi="Times New Roman" w:cs="Times New Roman"/>
              </w:rPr>
              <w:t>contact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5E9A" w14:textId="149F316A" w:rsidR="004555AE" w:rsidRPr="00B34059" w:rsidRDefault="004555AE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Int(12)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E8EC" w14:textId="26BE639D" w:rsidR="004555AE" w:rsidRPr="00B34059" w:rsidRDefault="004555AE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1AA" w14:textId="272FC09B" w:rsidR="004555AE" w:rsidRPr="00B34059" w:rsidRDefault="004555AE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Phone number of station master</w:t>
            </w:r>
          </w:p>
        </w:tc>
      </w:tr>
      <w:tr w:rsidR="0018618C" w:rsidRPr="00B34059" w14:paraId="31EF7808" w14:textId="77777777" w:rsidTr="004555AE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1F7B" w14:textId="1E38965E" w:rsidR="0018618C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A585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master_address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6D87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8F3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3B7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Address of station master</w:t>
            </w:r>
          </w:p>
        </w:tc>
      </w:tr>
      <w:tr w:rsidR="0018618C" w:rsidRPr="00B34059" w14:paraId="30722199" w14:textId="77777777" w:rsidTr="004555AE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88CC" w14:textId="5C3A3042" w:rsidR="0018618C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8D54D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master_photo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BA09E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DCFB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5DB1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Photo of station master</w:t>
            </w:r>
          </w:p>
        </w:tc>
      </w:tr>
      <w:tr w:rsidR="00645D4D" w:rsidRPr="00B34059" w14:paraId="08E7CAE5" w14:textId="77777777" w:rsidTr="004555AE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B301" w14:textId="0179FE27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075A" w14:textId="0A1E95BD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master_proof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E74E" w14:textId="09F4CC63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6C7C" w14:textId="0B650925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A006" w14:textId="1205B92A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Proof of station master</w:t>
            </w:r>
          </w:p>
        </w:tc>
      </w:tr>
      <w:tr w:rsidR="00645D4D" w:rsidRPr="00B34059" w14:paraId="76062FAD" w14:textId="77777777" w:rsidTr="004555AE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4D2D" w14:textId="0C78C05E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9C80" w14:textId="65B37088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BC95" w14:textId="7C3E9802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710C" w14:textId="10FCA193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E029" w14:textId="3BBB359B" w:rsidR="00645D4D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Active or </w:t>
            </w:r>
            <w:r w:rsidR="004D7B92" w:rsidRPr="00B34059">
              <w:rPr>
                <w:rFonts w:ascii="Times New Roman" w:eastAsia="Times New Roman" w:hAnsi="Times New Roman" w:cs="Times New Roman"/>
              </w:rPr>
              <w:t>In</w:t>
            </w:r>
            <w:r w:rsidRPr="00B34059">
              <w:rPr>
                <w:rFonts w:ascii="Times New Roman" w:eastAsia="Times New Roman" w:hAnsi="Times New Roman" w:cs="Times New Roman"/>
              </w:rPr>
              <w:t>active</w:t>
            </w:r>
          </w:p>
        </w:tc>
      </w:tr>
    </w:tbl>
    <w:p w14:paraId="67FC5D83" w14:textId="77777777" w:rsidR="007E0C89" w:rsidRPr="00B34059" w:rsidRDefault="007E0C89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68383" w14:textId="044FD55C" w:rsidR="0018618C" w:rsidRPr="00B34059" w:rsidRDefault="0018618C" w:rsidP="000161B9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Name: </w:t>
      </w:r>
      <w:r w:rsidR="00645D4D"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</w:p>
    <w:p w14:paraId="39303B0A" w14:textId="77777777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Description: User details</w:t>
      </w:r>
    </w:p>
    <w:p w14:paraId="0A55D19E" w14:textId="5674E092" w:rsidR="0018618C" w:rsidRPr="00B34059" w:rsidRDefault="0018618C" w:rsidP="0018618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0559068A" w14:textId="7D706833" w:rsidR="00084C78" w:rsidRPr="00B34059" w:rsidRDefault="0018618C" w:rsidP="00084C7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Foreign Key: </w:t>
      </w:r>
      <w:r w:rsidR="00084C78" w:rsidRPr="00B34059">
        <w:rPr>
          <w:rFonts w:ascii="Times New Roman" w:eastAsia="Times New Roman" w:hAnsi="Times New Roman" w:cs="Times New Roman"/>
          <w:sz w:val="24"/>
          <w:szCs w:val="24"/>
        </w:rPr>
        <w:t>user_id references table customdetails (Abstract Table)</w:t>
      </w:r>
    </w:p>
    <w:p w14:paraId="69F94B9C" w14:textId="77777777" w:rsidR="0018618C" w:rsidRPr="00B34059" w:rsidRDefault="0018618C" w:rsidP="001861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837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710"/>
        <w:gridCol w:w="1800"/>
        <w:gridCol w:w="2520"/>
      </w:tblGrid>
      <w:tr w:rsidR="0018618C" w:rsidRPr="00B34059" w14:paraId="5AF3788B" w14:textId="77777777" w:rsidTr="000161B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7EE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EF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73DB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B81C2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DCA3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18618C" w:rsidRPr="00B34059" w14:paraId="564DCB20" w14:textId="77777777" w:rsidTr="000161B9">
        <w:trPr>
          <w:trHeight w:val="53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612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0349E" w14:textId="4F67D225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F5941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F3D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B830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Id of user  </w:t>
            </w:r>
          </w:p>
        </w:tc>
      </w:tr>
      <w:tr w:rsidR="00645D4D" w:rsidRPr="00B34059" w14:paraId="62D42F09" w14:textId="77777777" w:rsidTr="000161B9">
        <w:trPr>
          <w:trHeight w:val="53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7BDA" w14:textId="41F38CFC" w:rsidR="00645D4D" w:rsidRPr="00B34059" w:rsidRDefault="00645D4D" w:rsidP="00645D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1025" w14:textId="37748394" w:rsidR="00645D4D" w:rsidRPr="00B34059" w:rsidRDefault="00645D4D" w:rsidP="00645D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2CE3" w14:textId="0BE88B0D" w:rsidR="00645D4D" w:rsidRPr="00B34059" w:rsidRDefault="00645D4D" w:rsidP="00645D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EB51" w14:textId="732B33BB" w:rsidR="00645D4D" w:rsidRPr="00B34059" w:rsidRDefault="00645D4D" w:rsidP="00645D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36CE" w14:textId="5B6C8E1C" w:rsidR="00645D4D" w:rsidRPr="00B34059" w:rsidRDefault="00645D4D" w:rsidP="00645D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 of Abstract Table(customdetails)</w:t>
            </w:r>
          </w:p>
        </w:tc>
      </w:tr>
      <w:tr w:rsidR="0018618C" w:rsidRPr="00B34059" w14:paraId="39AADE72" w14:textId="77777777" w:rsidTr="000161B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0732" w14:textId="57F294EF" w:rsidR="0018618C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1AD35" w14:textId="6A7103D8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user_</w:t>
            </w:r>
            <w:r w:rsidR="00645D4D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E8BE3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9882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9811B" w14:textId="4AD8B1DD" w:rsidR="0018618C" w:rsidRPr="00B34059" w:rsidRDefault="00645D4D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Gender </w:t>
            </w:r>
            <w:r w:rsidR="0018618C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of user  </w:t>
            </w:r>
          </w:p>
        </w:tc>
      </w:tr>
      <w:tr w:rsidR="00FC214B" w:rsidRPr="00B34059" w14:paraId="4C234369" w14:textId="77777777" w:rsidTr="000161B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6147" w14:textId="7FDDFE83" w:rsidR="00FC214B" w:rsidRPr="00B34059" w:rsidRDefault="00FC214B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A3C8" w14:textId="4E51EA2C" w:rsidR="00FC214B" w:rsidRPr="00B34059" w:rsidRDefault="00FC214B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user_</w:t>
            </w:r>
            <w:r w:rsidR="00645D4D" w:rsidRPr="00B34059">
              <w:rPr>
                <w:rFonts w:ascii="Times New Roman" w:eastAsia="Times New Roman" w:hAnsi="Times New Roman" w:cs="Times New Roman"/>
              </w:rPr>
              <w:t>contact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F1F8" w14:textId="4A10C067" w:rsidR="00FC214B" w:rsidRPr="00B34059" w:rsidRDefault="00FC214B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Int(1</w:t>
            </w:r>
            <w:r w:rsidR="00D03B11" w:rsidRPr="00B34059">
              <w:rPr>
                <w:rFonts w:ascii="Times New Roman" w:eastAsia="Times New Roman" w:hAnsi="Times New Roman" w:cs="Times New Roman"/>
              </w:rPr>
              <w:t>5</w:t>
            </w:r>
            <w:r w:rsidRPr="00B3405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876B" w14:textId="453F4E54" w:rsidR="00FC214B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E2EC" w14:textId="70DAD871" w:rsidR="00FC214B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User phone number</w:t>
            </w:r>
          </w:p>
        </w:tc>
      </w:tr>
      <w:tr w:rsidR="0018618C" w:rsidRPr="00B34059" w14:paraId="5844754C" w14:textId="77777777" w:rsidTr="000161B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49B2" w14:textId="1B6A7527" w:rsidR="0018618C" w:rsidRPr="00B34059" w:rsidRDefault="00FC214B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31D2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user_address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38717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2503A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96DE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Address user  </w:t>
            </w:r>
          </w:p>
        </w:tc>
      </w:tr>
      <w:tr w:rsidR="0018618C" w:rsidRPr="00B34059" w14:paraId="7F384FAB" w14:textId="77777777" w:rsidTr="000161B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DCB8" w14:textId="1B611FC8" w:rsidR="0018618C" w:rsidRPr="00B34059" w:rsidRDefault="00FC214B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45F3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user_photo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517FF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65DC4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7F0A9" w14:textId="77777777" w:rsidR="0018618C" w:rsidRPr="00B34059" w:rsidRDefault="0018618C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Photo user</w:t>
            </w:r>
          </w:p>
        </w:tc>
      </w:tr>
    </w:tbl>
    <w:p w14:paraId="19E62EDA" w14:textId="77777777" w:rsidR="0018618C" w:rsidRPr="00B34059" w:rsidRDefault="0018618C" w:rsidP="0018618C">
      <w:pPr>
        <w:rPr>
          <w:rFonts w:ascii="Times New Roman" w:hAnsi="Times New Roman" w:cs="Times New Roman"/>
          <w:sz w:val="24"/>
          <w:szCs w:val="24"/>
        </w:rPr>
      </w:pPr>
    </w:p>
    <w:p w14:paraId="05EDF916" w14:textId="187D06F4" w:rsidR="00D03B11" w:rsidRPr="00B34059" w:rsidRDefault="00D03B11" w:rsidP="000161B9">
      <w:pPr>
        <w:pStyle w:val="ListParagraph"/>
        <w:numPr>
          <w:ilvl w:val="0"/>
          <w:numId w:val="34"/>
        </w:numPr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Name: </w:t>
      </w:r>
      <w:r w:rsidR="00645D4D" w:rsidRPr="00B34059">
        <w:rPr>
          <w:rFonts w:ascii="Times New Roman" w:eastAsia="Times New Roman" w:hAnsi="Times New Roman" w:cs="Times New Roman"/>
          <w:b/>
          <w:bCs/>
          <w:sz w:val="24"/>
          <w:szCs w:val="24"/>
        </w:rPr>
        <w:t>customdetails</w:t>
      </w:r>
    </w:p>
    <w:p w14:paraId="1579645C" w14:textId="6D939C3B" w:rsidR="00D03B11" w:rsidRPr="00B34059" w:rsidRDefault="00D03B11" w:rsidP="00D03B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645D4D" w:rsidRPr="00B34059">
        <w:rPr>
          <w:rFonts w:ascii="Times New Roman" w:eastAsia="Times New Roman" w:hAnsi="Times New Roman" w:cs="Times New Roman"/>
          <w:sz w:val="24"/>
          <w:szCs w:val="24"/>
        </w:rPr>
        <w:t>Abstract table with login details</w:t>
      </w:r>
    </w:p>
    <w:p w14:paraId="6D0BED11" w14:textId="4F7F5725" w:rsidR="00D03B11" w:rsidRPr="00B34059" w:rsidRDefault="00D03B11" w:rsidP="00D03B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>Primary key: id</w:t>
      </w:r>
    </w:p>
    <w:p w14:paraId="5FFDF411" w14:textId="7D1B41B7" w:rsidR="00725D2C" w:rsidRPr="00B34059" w:rsidRDefault="00D03B11" w:rsidP="00B340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4059">
        <w:rPr>
          <w:rFonts w:ascii="Times New Roman" w:eastAsia="Times New Roman" w:hAnsi="Times New Roman" w:cs="Times New Roman"/>
          <w:sz w:val="24"/>
          <w:szCs w:val="24"/>
        </w:rPr>
        <w:t xml:space="preserve">Foreign Key: </w:t>
      </w:r>
      <w:r w:rsidR="00645D4D" w:rsidRPr="00B34059">
        <w:rPr>
          <w:rFonts w:ascii="Times New Roman" w:eastAsia="Times New Roman" w:hAnsi="Times New Roman" w:cs="Times New Roman"/>
          <w:sz w:val="24"/>
          <w:szCs w:val="24"/>
        </w:rPr>
        <w:t>None</w:t>
      </w:r>
    </w:p>
    <w:tbl>
      <w:tblPr>
        <w:tblStyle w:val="Style19"/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710"/>
        <w:gridCol w:w="1800"/>
        <w:gridCol w:w="2880"/>
      </w:tblGrid>
      <w:tr w:rsidR="00D03B11" w:rsidRPr="00B34059" w14:paraId="46098DE0" w14:textId="77777777" w:rsidTr="007E0C8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0001" w14:textId="77777777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6D9EB" w14:textId="77777777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Fieldname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2BEA6" w14:textId="77777777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Datatype 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8C713" w14:textId="77777777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Key Constraints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011D" w14:textId="77777777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Description of the Field  </w:t>
            </w:r>
          </w:p>
        </w:tc>
      </w:tr>
      <w:tr w:rsidR="00D03B11" w:rsidRPr="00B34059" w14:paraId="35795C0E" w14:textId="77777777" w:rsidTr="007E0C89">
        <w:trPr>
          <w:trHeight w:val="53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051D" w14:textId="26EA0A72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1C8E" w14:textId="0478B64A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2018" w14:textId="591D9339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E82" w14:textId="3E8D5F5A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05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909B" w14:textId="0697F835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Id of login</w:t>
            </w:r>
          </w:p>
        </w:tc>
      </w:tr>
      <w:tr w:rsidR="00D03B11" w:rsidRPr="00B34059" w14:paraId="6A5CD8D6" w14:textId="77777777" w:rsidTr="007E0C8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E530" w14:textId="71AA6B2F" w:rsidR="00D03B11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B3EBF" w14:textId="061FB420" w:rsidR="00D03B11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u</w:t>
            </w:r>
            <w:r w:rsidR="00D03B11"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sername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31D32" w14:textId="77777777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F204" w14:textId="77777777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37AF" w14:textId="007CBA55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3405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Username for login  </w:t>
            </w:r>
          </w:p>
        </w:tc>
      </w:tr>
      <w:tr w:rsidR="00D03B11" w:rsidRPr="00B34059" w14:paraId="36F2297D" w14:textId="77777777" w:rsidTr="007E0C8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6D7A" w14:textId="0D0E029C" w:rsidR="00D03B11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D023" w14:textId="4E66C325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C15B" w14:textId="1A87CA0C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9674" w14:textId="3DC34AE5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A42C" w14:textId="0F3CD9AC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User password for login</w:t>
            </w:r>
          </w:p>
        </w:tc>
      </w:tr>
      <w:tr w:rsidR="002967D7" w:rsidRPr="00B34059" w14:paraId="4D342719" w14:textId="77777777" w:rsidTr="007E0C8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01AB" w14:textId="750EA0EE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B013" w14:textId="6CC3F6A0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first_name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902A" w14:textId="41D06FF3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44C4" w14:textId="1199AECC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052A" w14:textId="1D262C9A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First Name of the user</w:t>
            </w:r>
          </w:p>
        </w:tc>
      </w:tr>
      <w:tr w:rsidR="002967D7" w:rsidRPr="00B34059" w14:paraId="433FEED6" w14:textId="77777777" w:rsidTr="007E0C8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889B" w14:textId="4D40D0A8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9853" w14:textId="584EC51B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last_name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5EEC" w14:textId="41623CFA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7B79" w14:textId="13701491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A58E" w14:textId="19A57A5D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Last Name of the user</w:t>
            </w:r>
          </w:p>
        </w:tc>
      </w:tr>
      <w:tr w:rsidR="002967D7" w:rsidRPr="00B34059" w14:paraId="66A22266" w14:textId="77777777" w:rsidTr="007E0C8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DB86" w14:textId="4A91A328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78E0" w14:textId="6EBEECEE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F102" w14:textId="2B03BD90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Varchar(40)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A614" w14:textId="446890F3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2AA0" w14:textId="50E4B162" w:rsidR="002967D7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Email of the user</w:t>
            </w:r>
          </w:p>
        </w:tc>
      </w:tr>
      <w:tr w:rsidR="00D03B11" w:rsidRPr="00B34059" w14:paraId="5D9C9A67" w14:textId="77777777" w:rsidTr="007E0C89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5A12" w14:textId="6F037B08" w:rsidR="00D03B11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1A57" w14:textId="4C733184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3F1D" w14:textId="5FA751CA" w:rsidR="00D03B11" w:rsidRPr="00B34059" w:rsidRDefault="002967D7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2EA1" w14:textId="2DDB8BA5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89F6" w14:textId="12A81485" w:rsidR="00D03B11" w:rsidRPr="00B34059" w:rsidRDefault="00D03B11" w:rsidP="000161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34059">
              <w:rPr>
                <w:rFonts w:ascii="Times New Roman" w:eastAsia="Times New Roman" w:hAnsi="Times New Roman" w:cs="Times New Roman"/>
              </w:rPr>
              <w:t xml:space="preserve">Role </w:t>
            </w:r>
            <w:r w:rsidR="007E0C89" w:rsidRPr="00B34059">
              <w:rPr>
                <w:rFonts w:ascii="Times New Roman" w:eastAsia="Times New Roman" w:hAnsi="Times New Roman" w:cs="Times New Roman"/>
              </w:rPr>
              <w:t>indicates</w:t>
            </w:r>
            <w:r w:rsidRPr="00B34059">
              <w:rPr>
                <w:rFonts w:ascii="Times New Roman" w:eastAsia="Times New Roman" w:hAnsi="Times New Roman" w:cs="Times New Roman"/>
              </w:rPr>
              <w:t xml:space="preserve"> type of the </w:t>
            </w:r>
            <w:r w:rsidR="00084C78" w:rsidRPr="00B34059">
              <w:rPr>
                <w:rFonts w:ascii="Times New Roman" w:eastAsia="Times New Roman" w:hAnsi="Times New Roman" w:cs="Times New Roman"/>
              </w:rPr>
              <w:t>login – Admin, Station Master, User</w:t>
            </w:r>
          </w:p>
        </w:tc>
      </w:tr>
    </w:tbl>
    <w:p w14:paraId="30DBE7DA" w14:textId="77777777" w:rsidR="00D03B11" w:rsidRPr="00B34059" w:rsidRDefault="00D03B11" w:rsidP="00D03B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A4A41" w14:textId="7DFF7B8E" w:rsidR="00076E97" w:rsidRPr="00B34059" w:rsidRDefault="00076E97" w:rsidP="00D03B11">
      <w:pPr>
        <w:pStyle w:val="ListParagraph"/>
        <w:rPr>
          <w:rFonts w:ascii="Times New Roman" w:hAnsi="Times New Roman" w:cs="Times New Roman"/>
        </w:rPr>
      </w:pPr>
    </w:p>
    <w:p w14:paraId="08CF7B7B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1AC0C553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705EB7FF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7CC5B056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470AD970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064483D2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0D81B282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43A9E6F0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680D6A7D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65BB2D6D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58CA9DA4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700E7DC2" w14:textId="77777777" w:rsidR="00076E97" w:rsidRPr="00B34059" w:rsidRDefault="00076E97">
      <w:pPr>
        <w:rPr>
          <w:rFonts w:ascii="Times New Roman" w:hAnsi="Times New Roman" w:cs="Times New Roman"/>
        </w:rPr>
      </w:pPr>
    </w:p>
    <w:p w14:paraId="029E1BDD" w14:textId="77777777" w:rsidR="00076E97" w:rsidRPr="00B34059" w:rsidRDefault="00076E97">
      <w:pPr>
        <w:rPr>
          <w:rFonts w:ascii="Times New Roman" w:hAnsi="Times New Roman" w:cs="Times New Roman"/>
        </w:rPr>
      </w:pPr>
    </w:p>
    <w:sectPr w:rsidR="00076E97" w:rsidRPr="00B34059" w:rsidSect="00CA1440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45CFE" w14:textId="77777777" w:rsidR="00975870" w:rsidRDefault="00975870">
      <w:pPr>
        <w:spacing w:line="240" w:lineRule="auto"/>
      </w:pPr>
      <w:r>
        <w:separator/>
      </w:r>
    </w:p>
  </w:endnote>
  <w:endnote w:type="continuationSeparator" w:id="0">
    <w:p w14:paraId="5D89F209" w14:textId="77777777" w:rsidR="00975870" w:rsidRDefault="00975870">
      <w:pPr>
        <w:spacing w:line="240" w:lineRule="auto"/>
      </w:pPr>
      <w:r>
        <w:continuationSeparator/>
      </w:r>
    </w:p>
  </w:endnote>
  <w:endnote w:type="continuationNotice" w:id="1">
    <w:p w14:paraId="62A4C2C1" w14:textId="77777777" w:rsidR="00975870" w:rsidRDefault="0097587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222602"/>
      <w:docPartObj>
        <w:docPartGallery w:val="Page Numbers (Bottom of Page)"/>
        <w:docPartUnique/>
      </w:docPartObj>
    </w:sdtPr>
    <w:sdtContent>
      <w:p w14:paraId="4DC7A9D8" w14:textId="34D43F48" w:rsidR="00CA1440" w:rsidRDefault="0082676A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9264" behindDoc="1" locked="0" layoutInCell="1" allowOverlap="1" wp14:anchorId="22D181F4" wp14:editId="3A3E6E1D">
              <wp:simplePos x="0" y="0"/>
              <wp:positionH relativeFrom="margin">
                <wp:align>left</wp:align>
              </wp:positionH>
              <wp:positionV relativeFrom="paragraph">
                <wp:posOffset>-15875</wp:posOffset>
              </wp:positionV>
              <wp:extent cx="2527300" cy="571239"/>
              <wp:effectExtent l="0" t="0" r="6350" b="635"/>
              <wp:wrapTight wrapText="bothSides">
                <wp:wrapPolygon edited="0">
                  <wp:start x="0" y="0"/>
                  <wp:lineTo x="0" y="20903"/>
                  <wp:lineTo x="21491" y="20903"/>
                  <wp:lineTo x="21491" y="0"/>
                  <wp:lineTo x="0" y="0"/>
                </wp:wrapPolygon>
              </wp:wrapTight>
              <wp:docPr id="4" name="Picture 4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ptab w:relativeTo="margin" w:alignment="left" w:leader="none"/>
        </w:r>
        <w:r w:rsidR="00CA1440">
          <w:t xml:space="preserve">Page | </w:t>
        </w:r>
        <w:r w:rsidR="00CA1440">
          <w:fldChar w:fldCharType="begin"/>
        </w:r>
        <w:r w:rsidR="00CA1440">
          <w:instrText xml:space="preserve"> PAGE   \* MERGEFORMAT </w:instrText>
        </w:r>
        <w:r w:rsidR="00CA1440">
          <w:fldChar w:fldCharType="separate"/>
        </w:r>
        <w:r w:rsidR="00CA1440">
          <w:rPr>
            <w:noProof/>
          </w:rPr>
          <w:t>2</w:t>
        </w:r>
        <w:r w:rsidR="00CA1440">
          <w:rPr>
            <w:noProof/>
          </w:rPr>
          <w:fldChar w:fldCharType="end"/>
        </w:r>
        <w:r w:rsidR="00CA1440">
          <w:t xml:space="preserve"> </w:t>
        </w:r>
      </w:p>
    </w:sdtContent>
  </w:sdt>
  <w:p w14:paraId="1013B1C1" w14:textId="2A9F1ACF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F0CD2" w14:textId="77777777" w:rsidR="00975870" w:rsidRDefault="00975870">
      <w:pPr>
        <w:spacing w:line="240" w:lineRule="auto"/>
      </w:pPr>
      <w:r>
        <w:separator/>
      </w:r>
    </w:p>
  </w:footnote>
  <w:footnote w:type="continuationSeparator" w:id="0">
    <w:p w14:paraId="3790AC24" w14:textId="77777777" w:rsidR="00975870" w:rsidRDefault="00975870">
      <w:pPr>
        <w:spacing w:line="240" w:lineRule="auto"/>
      </w:pPr>
      <w:r>
        <w:continuationSeparator/>
      </w:r>
    </w:p>
  </w:footnote>
  <w:footnote w:type="continuationNotice" w:id="1">
    <w:p w14:paraId="67F9ADAA" w14:textId="77777777" w:rsidR="00975870" w:rsidRDefault="0097587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1FB2E" w14:textId="31828549" w:rsidR="0039035C" w:rsidRPr="00CA1440" w:rsidRDefault="0039035C" w:rsidP="0039035C">
    <w:pPr>
      <w:pStyle w:val="Header"/>
      <w:jc w:val="right"/>
      <w:rPr>
        <w:rFonts w:ascii="Times New Roman" w:hAnsi="Times New Roman" w:cs="Times New Roman"/>
      </w:rPr>
    </w:pPr>
    <w:r w:rsidRPr="00CA1440">
      <w:rPr>
        <w:rFonts w:ascii="Times New Roman" w:hAnsi="Times New Roman" w:cs="Times New Roman"/>
      </w:rPr>
      <w:t>AJC20MCA-I0</w:t>
    </w:r>
    <w:r w:rsidR="0052675A" w:rsidRPr="00CA1440">
      <w:rPr>
        <w:rFonts w:ascii="Times New Roman" w:hAnsi="Times New Roman" w:cs="Times New Roman"/>
      </w:rPr>
      <w:t>1</w:t>
    </w:r>
    <w:r w:rsidRPr="00CA1440">
      <w:rPr>
        <w:rFonts w:ascii="Times New Roman" w:hAnsi="Times New Roman" w:cs="Times New Roman"/>
      </w:rPr>
      <w:t xml:space="preserve">4 </w:t>
    </w:r>
    <w:r w:rsidR="0052675A" w:rsidRPr="00CA1440">
      <w:rPr>
        <w:rFonts w:ascii="Times New Roman" w:hAnsi="Times New Roman" w:cs="Times New Roman"/>
      </w:rPr>
      <w:t>ANMIGHA N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FA03EC"/>
    <w:multiLevelType w:val="hybridMultilevel"/>
    <w:tmpl w:val="F32A5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3A0E"/>
    <w:multiLevelType w:val="hybridMultilevel"/>
    <w:tmpl w:val="F32A5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A00E9"/>
    <w:multiLevelType w:val="hybridMultilevel"/>
    <w:tmpl w:val="F32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958BC"/>
    <w:multiLevelType w:val="hybridMultilevel"/>
    <w:tmpl w:val="F32A5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591459">
    <w:abstractNumId w:val="19"/>
  </w:num>
  <w:num w:numId="2" w16cid:durableId="2086609872">
    <w:abstractNumId w:val="19"/>
    <w:lvlOverride w:ilvl="0">
      <w:startOverride w:val="1"/>
    </w:lvlOverride>
  </w:num>
  <w:num w:numId="3" w16cid:durableId="107554839">
    <w:abstractNumId w:val="19"/>
  </w:num>
  <w:num w:numId="4" w16cid:durableId="852571880">
    <w:abstractNumId w:val="19"/>
    <w:lvlOverride w:ilvl="0">
      <w:startOverride w:val="1"/>
    </w:lvlOverride>
  </w:num>
  <w:num w:numId="5" w16cid:durableId="1833132236">
    <w:abstractNumId w:val="8"/>
  </w:num>
  <w:num w:numId="6" w16cid:durableId="1931506254">
    <w:abstractNumId w:val="19"/>
    <w:lvlOverride w:ilvl="0">
      <w:startOverride w:val="1"/>
    </w:lvlOverride>
  </w:num>
  <w:num w:numId="7" w16cid:durableId="5767854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2407931">
    <w:abstractNumId w:val="10"/>
  </w:num>
  <w:num w:numId="9" w16cid:durableId="8304138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952739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4464969">
    <w:abstractNumId w:val="7"/>
  </w:num>
  <w:num w:numId="12" w16cid:durableId="1780024113">
    <w:abstractNumId w:val="6"/>
  </w:num>
  <w:num w:numId="13" w16cid:durableId="1845853486">
    <w:abstractNumId w:val="5"/>
  </w:num>
  <w:num w:numId="14" w16cid:durableId="1758017675">
    <w:abstractNumId w:val="4"/>
  </w:num>
  <w:num w:numId="15" w16cid:durableId="486482784">
    <w:abstractNumId w:val="3"/>
  </w:num>
  <w:num w:numId="16" w16cid:durableId="1461653307">
    <w:abstractNumId w:val="2"/>
  </w:num>
  <w:num w:numId="17" w16cid:durableId="1256019568">
    <w:abstractNumId w:val="1"/>
  </w:num>
  <w:num w:numId="18" w16cid:durableId="611134095">
    <w:abstractNumId w:val="0"/>
  </w:num>
  <w:num w:numId="19" w16cid:durableId="1751001607">
    <w:abstractNumId w:val="20"/>
  </w:num>
  <w:num w:numId="20" w16cid:durableId="1821649882">
    <w:abstractNumId w:val="9"/>
  </w:num>
  <w:num w:numId="21" w16cid:durableId="681401064">
    <w:abstractNumId w:val="17"/>
  </w:num>
  <w:num w:numId="22" w16cid:durableId="453866916">
    <w:abstractNumId w:val="16"/>
  </w:num>
  <w:num w:numId="23" w16cid:durableId="1991445754">
    <w:abstractNumId w:val="14"/>
  </w:num>
  <w:num w:numId="24" w16cid:durableId="501816643">
    <w:abstractNumId w:val="13"/>
  </w:num>
  <w:num w:numId="25" w16cid:durableId="19567927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538825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403950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367316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17595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155748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749391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751099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91933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755966">
    <w:abstractNumId w:val="15"/>
  </w:num>
  <w:num w:numId="35" w16cid:durableId="766535974">
    <w:abstractNumId w:val="11"/>
  </w:num>
  <w:num w:numId="36" w16cid:durableId="1786266547">
    <w:abstractNumId w:val="12"/>
  </w:num>
  <w:num w:numId="37" w16cid:durableId="21115067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12E37"/>
    <w:rsid w:val="000161B9"/>
    <w:rsid w:val="00016748"/>
    <w:rsid w:val="0002523F"/>
    <w:rsid w:val="0004212D"/>
    <w:rsid w:val="0006567E"/>
    <w:rsid w:val="000760DB"/>
    <w:rsid w:val="00076E97"/>
    <w:rsid w:val="00084C78"/>
    <w:rsid w:val="000F00E7"/>
    <w:rsid w:val="0016766E"/>
    <w:rsid w:val="00170063"/>
    <w:rsid w:val="00175643"/>
    <w:rsid w:val="0018618C"/>
    <w:rsid w:val="001A5E96"/>
    <w:rsid w:val="001B2338"/>
    <w:rsid w:val="002061A9"/>
    <w:rsid w:val="002108BF"/>
    <w:rsid w:val="002119A8"/>
    <w:rsid w:val="00217B64"/>
    <w:rsid w:val="0023376C"/>
    <w:rsid w:val="00235579"/>
    <w:rsid w:val="00257FAA"/>
    <w:rsid w:val="00261540"/>
    <w:rsid w:val="00263938"/>
    <w:rsid w:val="002967D7"/>
    <w:rsid w:val="002A2B39"/>
    <w:rsid w:val="002A7347"/>
    <w:rsid w:val="002B414D"/>
    <w:rsid w:val="002C730C"/>
    <w:rsid w:val="002E78EB"/>
    <w:rsid w:val="002F25A8"/>
    <w:rsid w:val="0031423D"/>
    <w:rsid w:val="00330ACA"/>
    <w:rsid w:val="003407A9"/>
    <w:rsid w:val="00340DC9"/>
    <w:rsid w:val="00350BD5"/>
    <w:rsid w:val="0036390B"/>
    <w:rsid w:val="003659AE"/>
    <w:rsid w:val="0039035C"/>
    <w:rsid w:val="003A7B38"/>
    <w:rsid w:val="003B7CA8"/>
    <w:rsid w:val="003F4724"/>
    <w:rsid w:val="003F509F"/>
    <w:rsid w:val="00405C13"/>
    <w:rsid w:val="00444F02"/>
    <w:rsid w:val="004555AE"/>
    <w:rsid w:val="00456B30"/>
    <w:rsid w:val="00490CC6"/>
    <w:rsid w:val="004928F4"/>
    <w:rsid w:val="004D7B92"/>
    <w:rsid w:val="004F03AA"/>
    <w:rsid w:val="004F05F9"/>
    <w:rsid w:val="0052675A"/>
    <w:rsid w:val="00533A18"/>
    <w:rsid w:val="005376BC"/>
    <w:rsid w:val="00543495"/>
    <w:rsid w:val="005509B2"/>
    <w:rsid w:val="005556DB"/>
    <w:rsid w:val="0058175E"/>
    <w:rsid w:val="00596327"/>
    <w:rsid w:val="005C6D45"/>
    <w:rsid w:val="005D58F7"/>
    <w:rsid w:val="00617D63"/>
    <w:rsid w:val="00643D1A"/>
    <w:rsid w:val="00645D4D"/>
    <w:rsid w:val="006508BF"/>
    <w:rsid w:val="00674588"/>
    <w:rsid w:val="00685E24"/>
    <w:rsid w:val="006A3780"/>
    <w:rsid w:val="006A7B57"/>
    <w:rsid w:val="006B3FCE"/>
    <w:rsid w:val="006D44C5"/>
    <w:rsid w:val="006D4816"/>
    <w:rsid w:val="00711908"/>
    <w:rsid w:val="00713672"/>
    <w:rsid w:val="00721309"/>
    <w:rsid w:val="00725D2C"/>
    <w:rsid w:val="0072667D"/>
    <w:rsid w:val="0073562D"/>
    <w:rsid w:val="00780A28"/>
    <w:rsid w:val="00786831"/>
    <w:rsid w:val="007927CB"/>
    <w:rsid w:val="00797C16"/>
    <w:rsid w:val="007A075D"/>
    <w:rsid w:val="007B07DE"/>
    <w:rsid w:val="007E0C89"/>
    <w:rsid w:val="007F2697"/>
    <w:rsid w:val="00805617"/>
    <w:rsid w:val="00822D4B"/>
    <w:rsid w:val="0082676A"/>
    <w:rsid w:val="008270A2"/>
    <w:rsid w:val="00853F77"/>
    <w:rsid w:val="00885CE1"/>
    <w:rsid w:val="008907FF"/>
    <w:rsid w:val="008B696C"/>
    <w:rsid w:val="008B6BEE"/>
    <w:rsid w:val="008C2071"/>
    <w:rsid w:val="008F1C71"/>
    <w:rsid w:val="008F6D10"/>
    <w:rsid w:val="008F78D7"/>
    <w:rsid w:val="009200C1"/>
    <w:rsid w:val="0092197E"/>
    <w:rsid w:val="00926BBC"/>
    <w:rsid w:val="00953555"/>
    <w:rsid w:val="00975870"/>
    <w:rsid w:val="00980085"/>
    <w:rsid w:val="00997127"/>
    <w:rsid w:val="009A6C2B"/>
    <w:rsid w:val="009D216F"/>
    <w:rsid w:val="009D3248"/>
    <w:rsid w:val="009E222F"/>
    <w:rsid w:val="009F083F"/>
    <w:rsid w:val="00A65E8A"/>
    <w:rsid w:val="00A87896"/>
    <w:rsid w:val="00A95C6C"/>
    <w:rsid w:val="00AC1EE7"/>
    <w:rsid w:val="00B22B2F"/>
    <w:rsid w:val="00B31958"/>
    <w:rsid w:val="00B34059"/>
    <w:rsid w:val="00B56AA2"/>
    <w:rsid w:val="00B603AE"/>
    <w:rsid w:val="00B650C6"/>
    <w:rsid w:val="00BA63C2"/>
    <w:rsid w:val="00BC6939"/>
    <w:rsid w:val="00BE1875"/>
    <w:rsid w:val="00BE45C8"/>
    <w:rsid w:val="00BE75C0"/>
    <w:rsid w:val="00BF2331"/>
    <w:rsid w:val="00BF7463"/>
    <w:rsid w:val="00C01F45"/>
    <w:rsid w:val="00C30889"/>
    <w:rsid w:val="00C33698"/>
    <w:rsid w:val="00C90A2E"/>
    <w:rsid w:val="00CA1440"/>
    <w:rsid w:val="00CA27E4"/>
    <w:rsid w:val="00CC5861"/>
    <w:rsid w:val="00CE202C"/>
    <w:rsid w:val="00D0091E"/>
    <w:rsid w:val="00D03B11"/>
    <w:rsid w:val="00D03D31"/>
    <w:rsid w:val="00D30B81"/>
    <w:rsid w:val="00D3649E"/>
    <w:rsid w:val="00D65327"/>
    <w:rsid w:val="00DA1488"/>
    <w:rsid w:val="00DB2DEB"/>
    <w:rsid w:val="00DC1C65"/>
    <w:rsid w:val="00DE259D"/>
    <w:rsid w:val="00DF0FDA"/>
    <w:rsid w:val="00E00E00"/>
    <w:rsid w:val="00E142DA"/>
    <w:rsid w:val="00E16F51"/>
    <w:rsid w:val="00EB0B6E"/>
    <w:rsid w:val="00EC4165"/>
    <w:rsid w:val="00ED6126"/>
    <w:rsid w:val="00EE40E5"/>
    <w:rsid w:val="00EE70C1"/>
    <w:rsid w:val="00F169E1"/>
    <w:rsid w:val="00F67C61"/>
    <w:rsid w:val="00F74B6E"/>
    <w:rsid w:val="00F77B79"/>
    <w:rsid w:val="00F866A8"/>
    <w:rsid w:val="00F939C2"/>
    <w:rsid w:val="00F97319"/>
    <w:rsid w:val="00FB35C9"/>
    <w:rsid w:val="00FB5B59"/>
    <w:rsid w:val="00FC214B"/>
    <w:rsid w:val="00FC318F"/>
    <w:rsid w:val="00FD1D72"/>
    <w:rsid w:val="00FD4A7C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85A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67D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  <w:style w:type="table" w:customStyle="1" w:styleId="Style10">
    <w:name w:val="_Style 10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1">
    <w:name w:val="_Style 11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2">
    <w:name w:val="_Style 12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3">
    <w:name w:val="_Style 13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4">
    <w:name w:val="_Style 14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5">
    <w:name w:val="_Style 15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6">
    <w:name w:val="_Style 16"/>
    <w:basedOn w:val="TableNormal"/>
    <w:autoRedefine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7">
    <w:name w:val="_Style 17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8">
    <w:name w:val="_Style 18"/>
    <w:basedOn w:val="TableNormal"/>
    <w:autoRedefine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table" w:customStyle="1" w:styleId="Style19">
    <w:name w:val="_Style 19"/>
    <w:basedOn w:val="TableNormal"/>
    <w:autoRedefine/>
    <w:qFormat/>
    <w:rsid w:val="0018618C"/>
    <w:pPr>
      <w:spacing w:before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9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INSTHELPER</vt:lpstr>
    </vt:vector>
  </TitlesOfParts>
  <Company/>
  <LinksUpToDate>false</LinksUpToDate>
  <CharactersWithSpaces>6696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INSTHELPER</dc:title>
  <dc:subject>20INMCA509 - Mini Project 2</dc:subject>
  <dc:creator/>
  <cp:keywords/>
  <dc:description/>
  <cp:lastModifiedBy/>
  <cp:revision>1</cp:revision>
  <dcterms:created xsi:type="dcterms:W3CDTF">2024-06-14T16:38:00Z</dcterms:created>
  <dcterms:modified xsi:type="dcterms:W3CDTF">2024-10-29T14:03:00Z</dcterms:modified>
</cp:coreProperties>
</file>